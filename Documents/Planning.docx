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1739"/>
        <w:gridCol w:w="1455"/>
        <w:gridCol w:w="2249"/>
        <w:gridCol w:w="1588"/>
        <w:gridCol w:w="1588"/>
        <w:gridCol w:w="1588"/>
      </w:tblGrid>
      <w:tr w:rsidR="00F11B8C" w14:paraId="541E6F8B" w14:textId="77777777">
        <w:tblPrEx>
          <w:tblCellMar>
            <w:top w:w="0" w:type="dxa"/>
            <w:bottom w:w="0" w:type="dxa"/>
          </w:tblCellMar>
        </w:tblPrEx>
        <w:trPr>
          <w:trHeight w:val="1067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B383" w14:textId="77777777" w:rsidR="00F11B8C" w:rsidRDefault="00E45A2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Tache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6881" w14:textId="77777777" w:rsidR="00F11B8C" w:rsidRDefault="00E45A2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VPS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462" w14:textId="77777777" w:rsidR="00F11B8C" w:rsidRDefault="00E45A2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Responsable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80D12" w14:textId="77777777" w:rsidR="00F11B8C" w:rsidRDefault="00E45A2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Deadline 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5198" w14:textId="77777777" w:rsidR="00F11B8C" w:rsidRDefault="00E45A2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Deadline I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6D5" w14:textId="77777777" w:rsidR="00F11B8C" w:rsidRDefault="00E45A2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Deadline C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0F36" w14:textId="77777777" w:rsidR="00F11B8C" w:rsidRDefault="00E45A2B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Deadline T</w:t>
            </w:r>
          </w:p>
        </w:tc>
      </w:tr>
      <w:tr w:rsidR="00F11B8C" w14:paraId="274C8416" w14:textId="77777777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1B09" w14:textId="77777777" w:rsidR="00F11B8C" w:rsidRDefault="00E45A2B">
            <w:pPr>
              <w:spacing w:after="0" w:line="240" w:lineRule="auto"/>
              <w:jc w:val="center"/>
            </w:pPr>
            <w:r>
              <w:t>DNS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C058E" w14:textId="77777777" w:rsidR="00F11B8C" w:rsidRDefault="00E45A2B">
            <w:pPr>
              <w:spacing w:after="0" w:line="240" w:lineRule="auto"/>
              <w:jc w:val="center"/>
            </w:pPr>
            <w:r>
              <w:t>Morgan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DF7E4" w14:textId="77777777" w:rsidR="00F11B8C" w:rsidRDefault="00E45A2B">
            <w:pPr>
              <w:spacing w:after="0" w:line="240" w:lineRule="auto"/>
              <w:jc w:val="center"/>
            </w:pPr>
            <w:r>
              <w:t>Morgan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E7D5" w14:textId="77777777" w:rsidR="00F11B8C" w:rsidRDefault="00E45A2B">
            <w:pPr>
              <w:spacing w:after="0" w:line="240" w:lineRule="auto"/>
              <w:jc w:val="center"/>
            </w:pPr>
            <w:r>
              <w:t>29/03/21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98F79" w14:textId="77777777" w:rsidR="00F11B8C" w:rsidRDefault="00E45A2B">
            <w:pPr>
              <w:spacing w:after="0" w:line="240" w:lineRule="auto"/>
              <w:jc w:val="center"/>
            </w:pPr>
            <w:r>
              <w:t>05/04/21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FE88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E7E9F" w14:textId="77777777" w:rsidR="00F11B8C" w:rsidRDefault="00F11B8C">
            <w:pPr>
              <w:spacing w:after="0" w:line="240" w:lineRule="auto"/>
              <w:jc w:val="center"/>
            </w:pPr>
          </w:p>
        </w:tc>
      </w:tr>
      <w:tr w:rsidR="00F11B8C" w14:paraId="381890CC" w14:textId="77777777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03E" w14:textId="77777777" w:rsidR="00F11B8C" w:rsidRDefault="00E45A2B">
            <w:pPr>
              <w:spacing w:after="0" w:line="240" w:lineRule="auto"/>
              <w:jc w:val="center"/>
            </w:pPr>
            <w:r>
              <w:t>WEB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FE29B" w14:textId="77777777" w:rsidR="00F11B8C" w:rsidRDefault="00E45A2B">
            <w:pPr>
              <w:spacing w:after="0" w:line="240" w:lineRule="auto"/>
              <w:jc w:val="center"/>
            </w:pPr>
            <w:r>
              <w:t>Simon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5241C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0ACE" w14:textId="77777777" w:rsidR="00F11B8C" w:rsidRDefault="00E45A2B">
            <w:pPr>
              <w:spacing w:after="0" w:line="240" w:lineRule="auto"/>
              <w:jc w:val="center"/>
            </w:pPr>
            <w:r>
              <w:t>29/03/21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6695C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4D72B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F8A47" w14:textId="77777777" w:rsidR="00F11B8C" w:rsidRDefault="00F11B8C">
            <w:pPr>
              <w:spacing w:after="0" w:line="240" w:lineRule="auto"/>
              <w:jc w:val="center"/>
            </w:pPr>
          </w:p>
        </w:tc>
      </w:tr>
      <w:tr w:rsidR="00F11B8C" w14:paraId="41B01D7D" w14:textId="77777777">
        <w:tblPrEx>
          <w:tblCellMar>
            <w:top w:w="0" w:type="dxa"/>
            <w:bottom w:w="0" w:type="dxa"/>
          </w:tblCellMar>
        </w:tblPrEx>
        <w:trPr>
          <w:trHeight w:val="1067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7B522" w14:textId="77777777" w:rsidR="00F11B8C" w:rsidRDefault="00E45A2B">
            <w:pPr>
              <w:spacing w:after="0" w:line="240" w:lineRule="auto"/>
              <w:jc w:val="center"/>
            </w:pPr>
            <w:r>
              <w:t>Services interne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96B9" w14:textId="77777777" w:rsidR="00F11B8C" w:rsidRDefault="00E45A2B">
            <w:pPr>
              <w:spacing w:after="0" w:line="240" w:lineRule="auto"/>
              <w:jc w:val="center"/>
            </w:pPr>
            <w:r>
              <w:t>Wassim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E19E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23CE5" w14:textId="77777777" w:rsidR="00F11B8C" w:rsidRDefault="00E45A2B">
            <w:pPr>
              <w:spacing w:after="0" w:line="240" w:lineRule="auto"/>
              <w:jc w:val="center"/>
            </w:pPr>
            <w:r>
              <w:t>29/03/21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F683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BA07B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884EC" w14:textId="77777777" w:rsidR="00F11B8C" w:rsidRDefault="00F11B8C">
            <w:pPr>
              <w:spacing w:after="0" w:line="240" w:lineRule="auto"/>
              <w:jc w:val="center"/>
            </w:pPr>
          </w:p>
        </w:tc>
      </w:tr>
      <w:tr w:rsidR="00F11B8C" w14:paraId="717C71E1" w14:textId="77777777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064" w14:textId="77777777" w:rsidR="00F11B8C" w:rsidRDefault="00E45A2B">
            <w:pPr>
              <w:spacing w:after="0" w:line="240" w:lineRule="auto"/>
              <w:jc w:val="center"/>
            </w:pPr>
            <w:r>
              <w:t>MAIL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86D8" w14:textId="77777777" w:rsidR="00F11B8C" w:rsidRDefault="00E45A2B">
            <w:pPr>
              <w:spacing w:after="0" w:line="240" w:lineRule="auto"/>
              <w:jc w:val="center"/>
            </w:pPr>
            <w:r>
              <w:t>Simon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7075A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1DD57" w14:textId="77777777" w:rsidR="00F11B8C" w:rsidRDefault="00E45A2B">
            <w:pPr>
              <w:spacing w:after="0" w:line="240" w:lineRule="auto"/>
              <w:jc w:val="center"/>
            </w:pPr>
            <w:r>
              <w:t>29/03/21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51DAF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09C91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1FEC" w14:textId="77777777" w:rsidR="00F11B8C" w:rsidRDefault="00F11B8C">
            <w:pPr>
              <w:spacing w:after="0" w:line="240" w:lineRule="auto"/>
              <w:jc w:val="center"/>
            </w:pPr>
          </w:p>
        </w:tc>
      </w:tr>
      <w:tr w:rsidR="00F11B8C" w14:paraId="2AEC42C9" w14:textId="77777777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BA13" w14:textId="77777777" w:rsidR="00F11B8C" w:rsidRDefault="00E45A2B">
            <w:pPr>
              <w:spacing w:after="0" w:line="240" w:lineRule="auto"/>
              <w:jc w:val="center"/>
            </w:pPr>
            <w:r>
              <w:t>VOIP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5620" w14:textId="77777777" w:rsidR="00F11B8C" w:rsidRDefault="00E45A2B">
            <w:pPr>
              <w:spacing w:after="0" w:line="240" w:lineRule="auto"/>
              <w:jc w:val="center"/>
            </w:pPr>
            <w:r>
              <w:t>Morgan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8E0B1" w14:textId="77777777" w:rsidR="00F11B8C" w:rsidRDefault="00E45A2B">
            <w:pPr>
              <w:spacing w:after="0" w:line="240" w:lineRule="auto"/>
              <w:jc w:val="center"/>
            </w:pPr>
            <w:r>
              <w:t>Morgan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C2B1" w14:textId="77777777" w:rsidR="00F11B8C" w:rsidRDefault="00E45A2B">
            <w:pPr>
              <w:spacing w:after="0" w:line="240" w:lineRule="auto"/>
              <w:jc w:val="center"/>
            </w:pPr>
            <w:r>
              <w:t>29/03/21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B25B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0D6B" w14:textId="77777777" w:rsidR="00F11B8C" w:rsidRDefault="00F11B8C">
            <w:pPr>
              <w:spacing w:after="0" w:line="240" w:lineRule="auto"/>
              <w:jc w:val="center"/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C332" w14:textId="77777777" w:rsidR="00F11B8C" w:rsidRDefault="00F11B8C">
            <w:pPr>
              <w:spacing w:after="0" w:line="240" w:lineRule="auto"/>
              <w:jc w:val="center"/>
            </w:pPr>
          </w:p>
        </w:tc>
      </w:tr>
    </w:tbl>
    <w:p w14:paraId="44CAE8F8" w14:textId="77777777" w:rsidR="00F11B8C" w:rsidRDefault="00F11B8C"/>
    <w:p w14:paraId="375844AA" w14:textId="77777777" w:rsidR="00F11B8C" w:rsidRDefault="00F11B8C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F11B8C" w14:paraId="704C0B99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F0E0A" w14:textId="77777777" w:rsidR="00F11B8C" w:rsidRDefault="00E45A2B">
            <w:pPr>
              <w:spacing w:after="0" w:line="240" w:lineRule="auto"/>
              <w:jc w:val="center"/>
            </w:pPr>
            <w:proofErr w:type="spellStart"/>
            <w:r>
              <w:t>Completion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7F23" w14:textId="77777777" w:rsidR="00F11B8C" w:rsidRDefault="00E45A2B">
            <w:pPr>
              <w:spacing w:after="0" w:line="240" w:lineRule="auto"/>
              <w:jc w:val="center"/>
            </w:pPr>
            <w:r>
              <w:t>Couleur</w:t>
            </w:r>
          </w:p>
        </w:tc>
      </w:tr>
      <w:tr w:rsidR="00F11B8C" w14:paraId="15789359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5DB07" w14:textId="77777777" w:rsidR="00F11B8C" w:rsidRDefault="00E45A2B">
            <w:pPr>
              <w:spacing w:after="0" w:line="240" w:lineRule="auto"/>
              <w:jc w:val="center"/>
            </w:pPr>
            <w:r>
              <w:t>A =Analyse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06B7E" w14:textId="77777777" w:rsidR="00F11B8C" w:rsidRDefault="00F11B8C">
            <w:pPr>
              <w:spacing w:after="0" w:line="240" w:lineRule="auto"/>
              <w:jc w:val="center"/>
            </w:pPr>
          </w:p>
        </w:tc>
      </w:tr>
      <w:tr w:rsidR="00F11B8C" w14:paraId="05CF8501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97740" w14:textId="77777777" w:rsidR="00F11B8C" w:rsidRDefault="00E45A2B">
            <w:pPr>
              <w:spacing w:after="0" w:line="240" w:lineRule="auto"/>
              <w:jc w:val="center"/>
            </w:pPr>
            <w:r>
              <w:t>I = Installation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BBBF" w14:textId="77777777" w:rsidR="00F11B8C" w:rsidRDefault="00F11B8C">
            <w:pPr>
              <w:spacing w:after="0" w:line="240" w:lineRule="auto"/>
              <w:jc w:val="center"/>
            </w:pPr>
          </w:p>
        </w:tc>
      </w:tr>
      <w:tr w:rsidR="00F11B8C" w14:paraId="0EEDE299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1916" w14:textId="77777777" w:rsidR="00F11B8C" w:rsidRDefault="00E45A2B">
            <w:pPr>
              <w:spacing w:after="0" w:line="240" w:lineRule="auto"/>
              <w:jc w:val="center"/>
            </w:pPr>
            <w:r>
              <w:t>C = Configuration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0A6D" w14:textId="77777777" w:rsidR="00F11B8C" w:rsidRDefault="00F11B8C">
            <w:pPr>
              <w:spacing w:after="0" w:line="240" w:lineRule="auto"/>
              <w:jc w:val="center"/>
            </w:pPr>
          </w:p>
        </w:tc>
      </w:tr>
      <w:tr w:rsidR="00F11B8C" w14:paraId="3F059139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AC9BE" w14:textId="77777777" w:rsidR="00F11B8C" w:rsidRDefault="00E45A2B">
            <w:pPr>
              <w:spacing w:after="0" w:line="240" w:lineRule="auto"/>
              <w:jc w:val="center"/>
            </w:pPr>
            <w:r>
              <w:t>T = Tests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66C6" w14:textId="77777777" w:rsidR="00F11B8C" w:rsidRDefault="00F11B8C">
            <w:pPr>
              <w:spacing w:after="0" w:line="240" w:lineRule="auto"/>
              <w:jc w:val="center"/>
            </w:pPr>
          </w:p>
        </w:tc>
      </w:tr>
    </w:tbl>
    <w:p w14:paraId="53A102A2" w14:textId="77777777" w:rsidR="00F11B8C" w:rsidRDefault="00F11B8C"/>
    <w:p w14:paraId="62EEF344" w14:textId="77777777" w:rsidR="00F11B8C" w:rsidRDefault="00F11B8C"/>
    <w:sectPr w:rsidR="00F11B8C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916FC" w14:textId="77777777" w:rsidR="00E45A2B" w:rsidRDefault="00E45A2B">
      <w:pPr>
        <w:spacing w:after="0" w:line="240" w:lineRule="auto"/>
      </w:pPr>
      <w:r>
        <w:separator/>
      </w:r>
    </w:p>
  </w:endnote>
  <w:endnote w:type="continuationSeparator" w:id="0">
    <w:p w14:paraId="32CAF8E5" w14:textId="77777777" w:rsidR="00E45A2B" w:rsidRDefault="00E4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3B8F3" w14:textId="77777777" w:rsidR="00E45A2B" w:rsidRDefault="00E45A2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6045322" w14:textId="77777777" w:rsidR="00E45A2B" w:rsidRDefault="00E45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11B8C"/>
    <w:rsid w:val="00AC30D8"/>
    <w:rsid w:val="00AC51EC"/>
    <w:rsid w:val="00E45A2B"/>
    <w:rsid w:val="00F1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4B200"/>
  <w15:docId w15:val="{166F59CE-753F-4220-B468-0473DC1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fr-B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HOLSTERS Morgan</dc:creator>
  <dc:description/>
  <cp:lastModifiedBy>HOLSTERS Morgan</cp:lastModifiedBy>
  <cp:revision>2</cp:revision>
  <dcterms:created xsi:type="dcterms:W3CDTF">2021-04-05T06:45:00Z</dcterms:created>
  <dcterms:modified xsi:type="dcterms:W3CDTF">2021-04-05T06:45:00Z</dcterms:modified>
</cp:coreProperties>
</file>